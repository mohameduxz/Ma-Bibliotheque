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5C9DA" w14:textId="77777777" w:rsidR="00A5127D" w:rsidRPr="001A7AC6" w:rsidRDefault="00A43B94" w:rsidP="001A7AC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Les composant de l’ordinateur</w:t>
      </w:r>
      <w:r w:rsidR="00A5127D" w:rsidRPr="001A7AC6">
        <w:rPr>
          <w:rFonts w:asciiTheme="majorBidi" w:hAnsiTheme="majorBidi" w:cstheme="majorBidi"/>
          <w:sz w:val="24"/>
          <w:szCs w:val="24"/>
        </w:rPr>
        <w:t xml:space="preserve"> </w:t>
      </w:r>
      <w:r w:rsidR="00A5127D" w:rsidRPr="001A7AC6">
        <w:rPr>
          <w:rFonts w:asciiTheme="majorBidi" w:hAnsiTheme="majorBidi" w:cstheme="majorBidi"/>
          <w:sz w:val="24"/>
          <w:szCs w:val="24"/>
          <w:highlight w:val="yellow"/>
        </w:rPr>
        <w:t>(Titre)</w:t>
      </w:r>
    </w:p>
    <w:p w14:paraId="102DA337" w14:textId="77777777" w:rsidR="00A5127D" w:rsidRPr="001A7AC6" w:rsidRDefault="00A5127D" w:rsidP="001A7AC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A7AC6">
        <w:rPr>
          <w:rFonts w:asciiTheme="majorBidi" w:hAnsiTheme="majorBidi" w:cstheme="majorBidi"/>
          <w:sz w:val="24"/>
          <w:szCs w:val="24"/>
        </w:rPr>
        <w:t xml:space="preserve">Processeur (CPU) </w:t>
      </w:r>
      <w:r w:rsidR="00A43B94">
        <w:rPr>
          <w:rFonts w:asciiTheme="majorBidi" w:hAnsiTheme="majorBidi" w:cstheme="majorBidi"/>
          <w:sz w:val="24"/>
          <w:szCs w:val="24"/>
          <w:highlight w:val="yellow"/>
        </w:rPr>
        <w:t>(Titre1</w:t>
      </w:r>
      <w:r w:rsidRPr="001A7AC6">
        <w:rPr>
          <w:rFonts w:asciiTheme="majorBidi" w:hAnsiTheme="majorBidi" w:cstheme="majorBidi"/>
          <w:sz w:val="24"/>
          <w:szCs w:val="24"/>
          <w:highlight w:val="yellow"/>
        </w:rPr>
        <w:t>)</w:t>
      </w:r>
    </w:p>
    <w:p w14:paraId="41DB217D" w14:textId="77777777" w:rsidR="00A5127D" w:rsidRPr="001A7AC6" w:rsidRDefault="00A5127D" w:rsidP="001A7AC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A7AC6">
        <w:rPr>
          <w:rFonts w:asciiTheme="majorBidi" w:hAnsiTheme="majorBidi" w:cstheme="majorBidi"/>
          <w:sz w:val="24"/>
          <w:szCs w:val="24"/>
        </w:rPr>
        <w:t>Le cerveau de l'ordinateur, responsable de l'exécution des instructions. Comprend plusieurs cœurs pour le multitâche et des registres pour le stockage temporaire.</w:t>
      </w:r>
    </w:p>
    <w:p w14:paraId="0EA08E35" w14:textId="77777777" w:rsidR="00A5127D" w:rsidRPr="001A7AC6" w:rsidRDefault="00A5127D" w:rsidP="001A7AC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A7AC6">
        <w:rPr>
          <w:rFonts w:asciiTheme="majorBidi" w:hAnsiTheme="majorBidi" w:cstheme="majorBidi"/>
          <w:sz w:val="24"/>
          <w:szCs w:val="24"/>
        </w:rPr>
        <w:t xml:space="preserve">Mémoire (RAM et ROM) </w:t>
      </w:r>
      <w:r w:rsidR="00A43B94">
        <w:rPr>
          <w:rFonts w:asciiTheme="majorBidi" w:hAnsiTheme="majorBidi" w:cstheme="majorBidi"/>
          <w:sz w:val="24"/>
          <w:szCs w:val="24"/>
          <w:highlight w:val="yellow"/>
        </w:rPr>
        <w:t>(Titre1</w:t>
      </w:r>
      <w:r w:rsidRPr="001A7AC6">
        <w:rPr>
          <w:rFonts w:asciiTheme="majorBidi" w:hAnsiTheme="majorBidi" w:cstheme="majorBidi"/>
          <w:sz w:val="24"/>
          <w:szCs w:val="24"/>
          <w:highlight w:val="yellow"/>
        </w:rPr>
        <w:t>)</w:t>
      </w:r>
    </w:p>
    <w:p w14:paraId="407C39E8" w14:textId="77777777" w:rsidR="00A5127D" w:rsidRPr="00A5127D" w:rsidRDefault="00A5127D" w:rsidP="001A7AC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5127D">
        <w:rPr>
          <w:rFonts w:asciiTheme="majorBidi" w:hAnsiTheme="majorBidi" w:cstheme="majorBidi"/>
          <w:sz w:val="24"/>
          <w:szCs w:val="24"/>
        </w:rPr>
        <w:t>RAM (Random Access Memory) : Mémoire vive utilisée pour stocker temporairement les données et les instructions en cours d'utilisation.</w:t>
      </w:r>
    </w:p>
    <w:p w14:paraId="78C64B06" w14:textId="77777777" w:rsidR="00A5127D" w:rsidRPr="00A5127D" w:rsidRDefault="00A5127D" w:rsidP="001A7AC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5127D">
        <w:rPr>
          <w:rFonts w:asciiTheme="majorBidi" w:hAnsiTheme="majorBidi" w:cstheme="majorBidi"/>
          <w:sz w:val="24"/>
          <w:szCs w:val="24"/>
        </w:rPr>
        <w:t>ROM (Read-Only Memory) : Mémoire non-volatile qui contient les instructions de démarrage de l'ordinateur.</w:t>
      </w:r>
    </w:p>
    <w:p w14:paraId="6A392BE6" w14:textId="77777777" w:rsidR="00A5127D" w:rsidRPr="001A7AC6" w:rsidRDefault="00A5127D" w:rsidP="001A7AC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A7AC6">
        <w:rPr>
          <w:rFonts w:asciiTheme="majorBidi" w:hAnsiTheme="majorBidi" w:cstheme="majorBidi"/>
          <w:sz w:val="24"/>
          <w:szCs w:val="24"/>
        </w:rPr>
        <w:t>Stockage</w:t>
      </w:r>
      <w:r w:rsidR="00AA6D52" w:rsidRPr="001A7AC6">
        <w:rPr>
          <w:rFonts w:asciiTheme="majorBidi" w:hAnsiTheme="majorBidi" w:cstheme="majorBidi"/>
          <w:sz w:val="24"/>
          <w:szCs w:val="24"/>
        </w:rPr>
        <w:t xml:space="preserve"> </w:t>
      </w:r>
      <w:r w:rsidR="00915E9A">
        <w:rPr>
          <w:rFonts w:asciiTheme="majorBidi" w:hAnsiTheme="majorBidi" w:cstheme="majorBidi"/>
          <w:sz w:val="24"/>
          <w:szCs w:val="24"/>
          <w:highlight w:val="yellow"/>
        </w:rPr>
        <w:t>(Titre1</w:t>
      </w:r>
      <w:r w:rsidR="00AA6D52" w:rsidRPr="001A7AC6">
        <w:rPr>
          <w:rFonts w:asciiTheme="majorBidi" w:hAnsiTheme="majorBidi" w:cstheme="majorBidi"/>
          <w:sz w:val="24"/>
          <w:szCs w:val="24"/>
          <w:highlight w:val="yellow"/>
        </w:rPr>
        <w:t>)</w:t>
      </w:r>
    </w:p>
    <w:p w14:paraId="2E56072C" w14:textId="77777777" w:rsidR="006853E8" w:rsidRPr="001A7AC6" w:rsidRDefault="006853E8" w:rsidP="001A7AC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A7AC6">
        <w:rPr>
          <w:rFonts w:asciiTheme="majorBidi" w:hAnsiTheme="majorBidi" w:cstheme="majorBidi"/>
          <w:sz w:val="24"/>
          <w:szCs w:val="24"/>
        </w:rPr>
        <w:t xml:space="preserve">Définition </w:t>
      </w:r>
      <w:r w:rsidR="00915E9A">
        <w:rPr>
          <w:rFonts w:asciiTheme="majorBidi" w:hAnsiTheme="majorBidi" w:cstheme="majorBidi"/>
          <w:sz w:val="24"/>
          <w:szCs w:val="24"/>
          <w:highlight w:val="yellow"/>
        </w:rPr>
        <w:t>(Titre2</w:t>
      </w:r>
      <w:r w:rsidRPr="001A7AC6">
        <w:rPr>
          <w:rFonts w:asciiTheme="majorBidi" w:hAnsiTheme="majorBidi" w:cstheme="majorBidi"/>
          <w:sz w:val="24"/>
          <w:szCs w:val="24"/>
          <w:highlight w:val="yellow"/>
        </w:rPr>
        <w:t>)</w:t>
      </w:r>
    </w:p>
    <w:p w14:paraId="355DFD0D" w14:textId="77777777" w:rsidR="006853E8" w:rsidRPr="001A7AC6" w:rsidRDefault="006853E8" w:rsidP="001A7AC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A7AC6">
        <w:rPr>
          <w:rFonts w:asciiTheme="majorBidi" w:hAnsiTheme="majorBidi" w:cstheme="majorBidi"/>
          <w:sz w:val="24"/>
          <w:szCs w:val="24"/>
        </w:rPr>
        <w:t>Le disque dur est un composant essentiel de l'ordinateur, responsable du stockage des données de manière permanente. Comprendre son fonctionnement et ses caractéristiques peut aider à optimiser les performances de votre système.</w:t>
      </w:r>
    </w:p>
    <w:p w14:paraId="71C19BEF" w14:textId="77777777" w:rsidR="006853E8" w:rsidRPr="001A7AC6" w:rsidRDefault="006853E8" w:rsidP="001A7AC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A7AC6">
        <w:rPr>
          <w:rFonts w:asciiTheme="majorBidi" w:hAnsiTheme="majorBidi" w:cstheme="majorBidi"/>
          <w:sz w:val="24"/>
          <w:szCs w:val="24"/>
        </w:rPr>
        <w:t xml:space="preserve">Types de Disques Durs </w:t>
      </w:r>
      <w:r w:rsidR="00915E9A">
        <w:rPr>
          <w:rFonts w:asciiTheme="majorBidi" w:hAnsiTheme="majorBidi" w:cstheme="majorBidi"/>
          <w:sz w:val="24"/>
          <w:szCs w:val="24"/>
          <w:highlight w:val="yellow"/>
        </w:rPr>
        <w:t>(Titre2</w:t>
      </w:r>
      <w:r w:rsidRPr="001A7AC6">
        <w:rPr>
          <w:rFonts w:asciiTheme="majorBidi" w:hAnsiTheme="majorBidi" w:cstheme="majorBidi"/>
          <w:sz w:val="24"/>
          <w:szCs w:val="24"/>
          <w:highlight w:val="yellow"/>
        </w:rPr>
        <w:t>)</w:t>
      </w:r>
    </w:p>
    <w:p w14:paraId="2B881337" w14:textId="77777777" w:rsidR="00A5127D" w:rsidRPr="001A7AC6" w:rsidRDefault="00A5127D" w:rsidP="001A7AC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5127D">
        <w:rPr>
          <w:rFonts w:asciiTheme="majorBidi" w:hAnsiTheme="majorBidi" w:cstheme="majorBidi"/>
          <w:sz w:val="24"/>
          <w:szCs w:val="24"/>
        </w:rPr>
        <w:t>Disques Durs (HDD) : Stockage magnétique à grande capacité mais relativement lent.</w:t>
      </w:r>
    </w:p>
    <w:p w14:paraId="1E55F455" w14:textId="77777777" w:rsidR="006853E8" w:rsidRPr="001A7AC6" w:rsidRDefault="006853E8" w:rsidP="001A7AC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A7AC6">
        <w:rPr>
          <w:rFonts w:asciiTheme="majorBidi" w:hAnsiTheme="majorBidi" w:cstheme="majorBidi"/>
        </w:rPr>
        <w:t>Description</w:t>
      </w:r>
      <w:r w:rsidRPr="001A7AC6">
        <w:rPr>
          <w:rFonts w:asciiTheme="majorBidi" w:hAnsiTheme="majorBidi" w:cstheme="majorBidi"/>
          <w:sz w:val="24"/>
          <w:szCs w:val="24"/>
        </w:rPr>
        <w:t> : Utilise des plateaux tournants recouverts de matériau magnétique pour stocker les données.</w:t>
      </w:r>
    </w:p>
    <w:p w14:paraId="628B2211" w14:textId="77777777" w:rsidR="006853E8" w:rsidRPr="001A7AC6" w:rsidRDefault="006853E8" w:rsidP="001A7AC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A7AC6">
        <w:rPr>
          <w:rFonts w:asciiTheme="majorBidi" w:hAnsiTheme="majorBidi" w:cstheme="majorBidi"/>
        </w:rPr>
        <w:t>Fonctionnement</w:t>
      </w:r>
      <w:r w:rsidRPr="001A7AC6">
        <w:rPr>
          <w:rFonts w:asciiTheme="majorBidi" w:hAnsiTheme="majorBidi" w:cstheme="majorBidi"/>
          <w:sz w:val="24"/>
          <w:szCs w:val="24"/>
        </w:rPr>
        <w:t> : Les têtes de lecture/écriture se déplacent sur les plateaux pour lire ou écrire des données.</w:t>
      </w:r>
    </w:p>
    <w:p w14:paraId="0EA6C111" w14:textId="77777777" w:rsidR="006853E8" w:rsidRPr="001A7AC6" w:rsidRDefault="006853E8" w:rsidP="00BA2CD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A7AC6">
        <w:rPr>
          <w:rFonts w:asciiTheme="majorBidi" w:hAnsiTheme="majorBidi" w:cstheme="majorBidi"/>
        </w:rPr>
        <w:t>Capacité</w:t>
      </w:r>
      <w:r w:rsidRPr="001A7AC6">
        <w:rPr>
          <w:rFonts w:asciiTheme="majorBidi" w:hAnsiTheme="majorBidi" w:cstheme="majorBidi"/>
          <w:sz w:val="24"/>
          <w:szCs w:val="24"/>
        </w:rPr>
        <w:t> : Généralement très élevée, jusqu'à plusieurs téraoctets (To)..</w:t>
      </w:r>
    </w:p>
    <w:p w14:paraId="2E496951" w14:textId="77777777" w:rsidR="009629F4" w:rsidRPr="001A7AC6" w:rsidRDefault="009629F4" w:rsidP="001A7AC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A7AC6">
        <w:rPr>
          <w:rFonts w:asciiTheme="majorBidi" w:hAnsiTheme="majorBidi" w:cstheme="majorBidi"/>
          <w:sz w:val="24"/>
          <w:szCs w:val="24"/>
        </w:rPr>
        <w:t xml:space="preserve">Composants Internes du Disque Dur HDD </w:t>
      </w:r>
      <w:r w:rsidR="00915E9A">
        <w:rPr>
          <w:rFonts w:asciiTheme="majorBidi" w:hAnsiTheme="majorBidi" w:cstheme="majorBidi"/>
          <w:sz w:val="24"/>
          <w:szCs w:val="24"/>
          <w:highlight w:val="yellow"/>
        </w:rPr>
        <w:t>(Titre2</w:t>
      </w:r>
      <w:r w:rsidRPr="001A7AC6">
        <w:rPr>
          <w:rFonts w:asciiTheme="majorBidi" w:hAnsiTheme="majorBidi" w:cstheme="majorBidi"/>
          <w:sz w:val="24"/>
          <w:szCs w:val="24"/>
          <w:highlight w:val="yellow"/>
        </w:rPr>
        <w:t>)</w:t>
      </w:r>
    </w:p>
    <w:p w14:paraId="515A0E7C" w14:textId="77777777" w:rsidR="009629F4" w:rsidRPr="001A7AC6" w:rsidRDefault="009629F4" w:rsidP="001A7AC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A7AC6">
        <w:rPr>
          <w:rFonts w:asciiTheme="majorBidi" w:hAnsiTheme="majorBidi" w:cstheme="majorBidi"/>
          <w:sz w:val="24"/>
          <w:szCs w:val="24"/>
        </w:rPr>
        <w:t>Plateaux</w:t>
      </w:r>
      <w:r w:rsidR="00683806" w:rsidRPr="001A7AC6">
        <w:rPr>
          <w:rFonts w:asciiTheme="majorBidi" w:hAnsiTheme="majorBidi" w:cstheme="majorBidi"/>
          <w:sz w:val="24"/>
          <w:szCs w:val="24"/>
        </w:rPr>
        <w:t xml:space="preserve"> </w:t>
      </w:r>
      <w:r w:rsidR="00915E9A">
        <w:rPr>
          <w:rFonts w:asciiTheme="majorBidi" w:hAnsiTheme="majorBidi" w:cstheme="majorBidi"/>
          <w:sz w:val="24"/>
          <w:szCs w:val="24"/>
          <w:highlight w:val="yellow"/>
        </w:rPr>
        <w:t>(Titre3</w:t>
      </w:r>
      <w:r w:rsidR="00683806" w:rsidRPr="001A7AC6">
        <w:rPr>
          <w:rFonts w:asciiTheme="majorBidi" w:hAnsiTheme="majorBidi" w:cstheme="majorBidi"/>
          <w:sz w:val="24"/>
          <w:szCs w:val="24"/>
          <w:highlight w:val="yellow"/>
        </w:rPr>
        <w:t>)</w:t>
      </w:r>
    </w:p>
    <w:p w14:paraId="06EA7E85" w14:textId="77777777" w:rsidR="009629F4" w:rsidRPr="009629F4" w:rsidRDefault="009629F4" w:rsidP="001A7AC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629F4">
        <w:rPr>
          <w:rFonts w:asciiTheme="majorBidi" w:hAnsiTheme="majorBidi" w:cstheme="majorBidi"/>
          <w:sz w:val="24"/>
          <w:szCs w:val="24"/>
        </w:rPr>
        <w:t>Description : Disques circulaires recouverts de matériau magnétique, tournant à grande vitesse (5400 à 7200 RPM pour les disques conventionnels, jusqu'à 15000 RPM pour les disques haute performance).</w:t>
      </w:r>
    </w:p>
    <w:p w14:paraId="6D047521" w14:textId="77777777" w:rsidR="009629F4" w:rsidRPr="009629F4" w:rsidRDefault="009629F4" w:rsidP="001A7AC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629F4">
        <w:rPr>
          <w:rFonts w:asciiTheme="majorBidi" w:hAnsiTheme="majorBidi" w:cstheme="majorBidi"/>
          <w:sz w:val="24"/>
          <w:szCs w:val="24"/>
        </w:rPr>
        <w:t>Fonction : Support physique pour le stockage des données.</w:t>
      </w:r>
    </w:p>
    <w:p w14:paraId="5F0E5165" w14:textId="77777777" w:rsidR="009629F4" w:rsidRPr="001A7AC6" w:rsidRDefault="009629F4" w:rsidP="001A7AC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A7AC6">
        <w:rPr>
          <w:rFonts w:asciiTheme="majorBidi" w:hAnsiTheme="majorBidi" w:cstheme="majorBidi"/>
          <w:sz w:val="24"/>
          <w:szCs w:val="24"/>
        </w:rPr>
        <w:t>Têtes de Lecture/Écriture</w:t>
      </w:r>
      <w:r w:rsidR="00683806" w:rsidRPr="001A7AC6">
        <w:rPr>
          <w:rFonts w:asciiTheme="majorBidi" w:hAnsiTheme="majorBidi" w:cstheme="majorBidi"/>
          <w:sz w:val="24"/>
          <w:szCs w:val="24"/>
        </w:rPr>
        <w:t xml:space="preserve"> </w:t>
      </w:r>
      <w:r w:rsidR="00915E9A">
        <w:rPr>
          <w:rFonts w:asciiTheme="majorBidi" w:hAnsiTheme="majorBidi" w:cstheme="majorBidi"/>
          <w:sz w:val="24"/>
          <w:szCs w:val="24"/>
          <w:highlight w:val="yellow"/>
        </w:rPr>
        <w:t>(Titre3</w:t>
      </w:r>
      <w:r w:rsidR="00683806" w:rsidRPr="001A7AC6">
        <w:rPr>
          <w:rFonts w:asciiTheme="majorBidi" w:hAnsiTheme="majorBidi" w:cstheme="majorBidi"/>
          <w:sz w:val="24"/>
          <w:szCs w:val="24"/>
          <w:highlight w:val="yellow"/>
        </w:rPr>
        <w:t>)</w:t>
      </w:r>
    </w:p>
    <w:p w14:paraId="43558ACC" w14:textId="77777777" w:rsidR="009629F4" w:rsidRPr="009629F4" w:rsidRDefault="009629F4" w:rsidP="001A7AC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629F4">
        <w:rPr>
          <w:rFonts w:asciiTheme="majorBidi" w:hAnsiTheme="majorBidi" w:cstheme="majorBidi"/>
          <w:sz w:val="24"/>
          <w:szCs w:val="24"/>
        </w:rPr>
        <w:t>Description : Bras mobiles équipés de têtes magnétiques qui lisent et écrivent les données sur les plateaux.</w:t>
      </w:r>
    </w:p>
    <w:p w14:paraId="43BA9EA8" w14:textId="77777777" w:rsidR="009629F4" w:rsidRPr="009629F4" w:rsidRDefault="009629F4" w:rsidP="001A7AC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629F4">
        <w:rPr>
          <w:rFonts w:asciiTheme="majorBidi" w:hAnsiTheme="majorBidi" w:cstheme="majorBidi"/>
          <w:sz w:val="24"/>
          <w:szCs w:val="24"/>
        </w:rPr>
        <w:t>Fonction : Convertir les informations magnétiques en données numériques et vice versa.</w:t>
      </w:r>
    </w:p>
    <w:p w14:paraId="6965781B" w14:textId="77777777" w:rsidR="009629F4" w:rsidRPr="001A7AC6" w:rsidRDefault="009629F4" w:rsidP="001A7AC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A7AC6">
        <w:rPr>
          <w:rFonts w:asciiTheme="majorBidi" w:hAnsiTheme="majorBidi" w:cstheme="majorBidi"/>
          <w:sz w:val="24"/>
          <w:szCs w:val="24"/>
        </w:rPr>
        <w:t>Moteur de Positionnement des Têtes</w:t>
      </w:r>
      <w:r w:rsidR="00683806" w:rsidRPr="001A7AC6">
        <w:rPr>
          <w:rFonts w:asciiTheme="majorBidi" w:hAnsiTheme="majorBidi" w:cstheme="majorBidi"/>
          <w:sz w:val="24"/>
          <w:szCs w:val="24"/>
        </w:rPr>
        <w:t xml:space="preserve"> </w:t>
      </w:r>
      <w:r w:rsidR="00683806" w:rsidRPr="001A7AC6">
        <w:rPr>
          <w:rFonts w:asciiTheme="majorBidi" w:hAnsiTheme="majorBidi" w:cstheme="majorBidi"/>
          <w:sz w:val="24"/>
          <w:szCs w:val="24"/>
          <w:highlight w:val="yellow"/>
        </w:rPr>
        <w:t>(Titre3)</w:t>
      </w:r>
    </w:p>
    <w:p w14:paraId="74BDA548" w14:textId="77777777" w:rsidR="009629F4" w:rsidRPr="009629F4" w:rsidRDefault="009629F4" w:rsidP="001A7AC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629F4">
        <w:rPr>
          <w:rFonts w:asciiTheme="majorBidi" w:hAnsiTheme="majorBidi" w:cstheme="majorBidi"/>
          <w:sz w:val="24"/>
          <w:szCs w:val="24"/>
        </w:rPr>
        <w:t>Description : Moteur qui déplace les têtes de lecture/écriture sur les plateaux.</w:t>
      </w:r>
    </w:p>
    <w:p w14:paraId="2A7AB691" w14:textId="77777777" w:rsidR="009629F4" w:rsidRPr="00A5127D" w:rsidRDefault="009629F4" w:rsidP="001A7AC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629F4">
        <w:rPr>
          <w:rFonts w:asciiTheme="majorBidi" w:hAnsiTheme="majorBidi" w:cstheme="majorBidi"/>
          <w:sz w:val="24"/>
          <w:szCs w:val="24"/>
        </w:rPr>
        <w:t>Fonction : Positionner les têtes précisément au-dessus des pistes de donnée</w:t>
      </w:r>
    </w:p>
    <w:p w14:paraId="40BA9272" w14:textId="77777777" w:rsidR="00A5127D" w:rsidRPr="001A7AC6" w:rsidRDefault="00A5127D" w:rsidP="001A7AC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A7AC6">
        <w:rPr>
          <w:rFonts w:asciiTheme="majorBidi" w:hAnsiTheme="majorBidi" w:cstheme="majorBidi"/>
          <w:sz w:val="24"/>
          <w:szCs w:val="24"/>
        </w:rPr>
        <w:t>Le Processeur</w:t>
      </w:r>
      <w:r w:rsidR="00AA6D52" w:rsidRPr="001A7AC6">
        <w:rPr>
          <w:rFonts w:asciiTheme="majorBidi" w:hAnsiTheme="majorBidi" w:cstheme="majorBidi"/>
          <w:sz w:val="24"/>
          <w:szCs w:val="24"/>
        </w:rPr>
        <w:t xml:space="preserve"> </w:t>
      </w:r>
      <w:r w:rsidR="00AA6D52" w:rsidRPr="001A7AC6">
        <w:rPr>
          <w:rFonts w:asciiTheme="majorBidi" w:hAnsiTheme="majorBidi" w:cstheme="majorBidi"/>
          <w:sz w:val="24"/>
          <w:szCs w:val="24"/>
          <w:highlight w:val="yellow"/>
        </w:rPr>
        <w:t>(Titre1)</w:t>
      </w:r>
    </w:p>
    <w:p w14:paraId="5090FAFA" w14:textId="77777777" w:rsidR="00A5127D" w:rsidRPr="001A7AC6" w:rsidRDefault="00A5127D" w:rsidP="001A7AC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A7AC6">
        <w:rPr>
          <w:rFonts w:asciiTheme="majorBidi" w:hAnsiTheme="majorBidi" w:cstheme="majorBidi"/>
          <w:sz w:val="24"/>
          <w:szCs w:val="24"/>
        </w:rPr>
        <w:t>Architecture de Von Neumann</w:t>
      </w:r>
      <w:r w:rsidR="00AA6D52" w:rsidRPr="001A7AC6">
        <w:rPr>
          <w:rFonts w:asciiTheme="majorBidi" w:hAnsiTheme="majorBidi" w:cstheme="majorBidi"/>
          <w:sz w:val="24"/>
          <w:szCs w:val="24"/>
        </w:rPr>
        <w:t xml:space="preserve"> </w:t>
      </w:r>
      <w:r w:rsidR="00AA6D52" w:rsidRPr="001A7AC6">
        <w:rPr>
          <w:rFonts w:asciiTheme="majorBidi" w:hAnsiTheme="majorBidi" w:cstheme="majorBidi"/>
          <w:sz w:val="24"/>
          <w:szCs w:val="24"/>
          <w:highlight w:val="yellow"/>
        </w:rPr>
        <w:t>(Titre2)</w:t>
      </w:r>
    </w:p>
    <w:p w14:paraId="64F9214F" w14:textId="77777777" w:rsidR="00A5127D" w:rsidRPr="001A7AC6" w:rsidRDefault="00A5127D" w:rsidP="001A7AC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A7AC6">
        <w:rPr>
          <w:rFonts w:asciiTheme="majorBidi" w:hAnsiTheme="majorBidi" w:cstheme="majorBidi"/>
          <w:sz w:val="24"/>
          <w:szCs w:val="24"/>
        </w:rPr>
        <w:t>Un modèle où les données et les instructions partagent le même espace mémoire, simplifiant ainsi la conception mais pouvant causer un goulot d'étranglement.</w:t>
      </w:r>
    </w:p>
    <w:p w14:paraId="447FC165" w14:textId="77777777" w:rsidR="00A5127D" w:rsidRPr="001A7AC6" w:rsidRDefault="00A5127D" w:rsidP="001A7AC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A7AC6">
        <w:rPr>
          <w:rFonts w:asciiTheme="majorBidi" w:hAnsiTheme="majorBidi" w:cstheme="majorBidi"/>
          <w:sz w:val="24"/>
          <w:szCs w:val="24"/>
        </w:rPr>
        <w:t>Unité de Traitement (ALU)</w:t>
      </w:r>
      <w:r w:rsidR="00AA6D52" w:rsidRPr="001A7AC6">
        <w:rPr>
          <w:rFonts w:asciiTheme="majorBidi" w:hAnsiTheme="majorBidi" w:cstheme="majorBidi"/>
          <w:sz w:val="24"/>
          <w:szCs w:val="24"/>
          <w:highlight w:val="yellow"/>
        </w:rPr>
        <w:t xml:space="preserve"> (Titre2)</w:t>
      </w:r>
    </w:p>
    <w:p w14:paraId="742B1688" w14:textId="77777777" w:rsidR="00A5127D" w:rsidRPr="001A7AC6" w:rsidRDefault="00A5127D" w:rsidP="001A7AC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A7AC6">
        <w:rPr>
          <w:rFonts w:asciiTheme="majorBidi" w:hAnsiTheme="majorBidi" w:cstheme="majorBidi"/>
          <w:sz w:val="24"/>
          <w:szCs w:val="24"/>
        </w:rPr>
        <w:t>L'Unité Arithmétique et Logique exécute toutes les opérations mathématiques et logiques.</w:t>
      </w:r>
    </w:p>
    <w:p w14:paraId="340C4D41" w14:textId="77777777" w:rsidR="00A5127D" w:rsidRPr="001A7AC6" w:rsidRDefault="00A5127D" w:rsidP="001A7AC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A7AC6">
        <w:rPr>
          <w:rFonts w:asciiTheme="majorBidi" w:hAnsiTheme="majorBidi" w:cstheme="majorBidi"/>
          <w:sz w:val="24"/>
          <w:szCs w:val="24"/>
        </w:rPr>
        <w:t>Unité de Contrôle</w:t>
      </w:r>
      <w:r w:rsidR="00AA6D52" w:rsidRPr="001A7AC6">
        <w:rPr>
          <w:rFonts w:asciiTheme="majorBidi" w:hAnsiTheme="majorBidi" w:cstheme="majorBidi"/>
          <w:sz w:val="24"/>
          <w:szCs w:val="24"/>
        </w:rPr>
        <w:t xml:space="preserve"> </w:t>
      </w:r>
      <w:r w:rsidR="00AA6D52" w:rsidRPr="001A7AC6">
        <w:rPr>
          <w:rFonts w:asciiTheme="majorBidi" w:hAnsiTheme="majorBidi" w:cstheme="majorBidi"/>
          <w:sz w:val="24"/>
          <w:szCs w:val="24"/>
          <w:highlight w:val="yellow"/>
        </w:rPr>
        <w:t>(Titre2)</w:t>
      </w:r>
    </w:p>
    <w:p w14:paraId="56FC752D" w14:textId="77777777" w:rsidR="00A5127D" w:rsidRPr="001A7AC6" w:rsidRDefault="00A5127D" w:rsidP="001A7AC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A7AC6">
        <w:rPr>
          <w:rFonts w:asciiTheme="majorBidi" w:hAnsiTheme="majorBidi" w:cstheme="majorBidi"/>
          <w:sz w:val="24"/>
          <w:szCs w:val="24"/>
        </w:rPr>
        <w:t>Régule le flux d'instructions à l'ALU et coordonne les activités des autres composants.</w:t>
      </w:r>
    </w:p>
    <w:p w14:paraId="2E2832E3" w14:textId="77777777" w:rsidR="00A5127D" w:rsidRPr="001A7AC6" w:rsidRDefault="00A5127D" w:rsidP="001A7AC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A7AC6">
        <w:rPr>
          <w:rFonts w:asciiTheme="majorBidi" w:hAnsiTheme="majorBidi" w:cstheme="majorBidi"/>
          <w:sz w:val="24"/>
          <w:szCs w:val="24"/>
        </w:rPr>
        <w:t>Jeu d'instructions</w:t>
      </w:r>
      <w:r w:rsidR="00AA6D52" w:rsidRPr="001A7AC6">
        <w:rPr>
          <w:rFonts w:asciiTheme="majorBidi" w:hAnsiTheme="majorBidi" w:cstheme="majorBidi"/>
          <w:sz w:val="24"/>
          <w:szCs w:val="24"/>
        </w:rPr>
        <w:t xml:space="preserve"> </w:t>
      </w:r>
      <w:r w:rsidR="00AA6D52" w:rsidRPr="001A7AC6">
        <w:rPr>
          <w:rFonts w:asciiTheme="majorBidi" w:hAnsiTheme="majorBidi" w:cstheme="majorBidi"/>
          <w:sz w:val="24"/>
          <w:szCs w:val="24"/>
          <w:highlight w:val="yellow"/>
        </w:rPr>
        <w:t>(Titre2)</w:t>
      </w:r>
    </w:p>
    <w:p w14:paraId="57350BC0" w14:textId="77777777" w:rsidR="00A5127D" w:rsidRPr="001A7AC6" w:rsidRDefault="00A5127D" w:rsidP="001A7AC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A7AC6">
        <w:rPr>
          <w:rFonts w:asciiTheme="majorBidi" w:hAnsiTheme="majorBidi" w:cstheme="majorBidi"/>
          <w:sz w:val="24"/>
          <w:szCs w:val="24"/>
        </w:rPr>
        <w:t>Un ensemble de commandes que le processeur peut exécuter, influençant directement la performance et les capacités du système.</w:t>
      </w:r>
    </w:p>
    <w:p w14:paraId="2910A40F" w14:textId="77777777" w:rsidR="00A5127D" w:rsidRPr="001A7AC6" w:rsidRDefault="00A5127D" w:rsidP="001A7AC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A7AC6">
        <w:rPr>
          <w:rFonts w:asciiTheme="majorBidi" w:hAnsiTheme="majorBidi" w:cstheme="majorBidi"/>
          <w:sz w:val="24"/>
          <w:szCs w:val="24"/>
        </w:rPr>
        <w:t>La Mémoire</w:t>
      </w:r>
      <w:r w:rsidR="00AA6D52" w:rsidRPr="001A7AC6">
        <w:rPr>
          <w:rFonts w:asciiTheme="majorBidi" w:hAnsiTheme="majorBidi" w:cstheme="majorBidi"/>
          <w:sz w:val="24"/>
          <w:szCs w:val="24"/>
        </w:rPr>
        <w:t xml:space="preserve"> </w:t>
      </w:r>
      <w:r w:rsidR="00AA6D52" w:rsidRPr="001A7AC6">
        <w:rPr>
          <w:rFonts w:asciiTheme="majorBidi" w:hAnsiTheme="majorBidi" w:cstheme="majorBidi"/>
          <w:sz w:val="24"/>
          <w:szCs w:val="24"/>
          <w:highlight w:val="yellow"/>
        </w:rPr>
        <w:t>(Titre1)</w:t>
      </w:r>
    </w:p>
    <w:p w14:paraId="7E72AF15" w14:textId="77777777" w:rsidR="00A5127D" w:rsidRPr="001A7AC6" w:rsidRDefault="00A5127D" w:rsidP="001A7AC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A7AC6">
        <w:rPr>
          <w:rFonts w:asciiTheme="majorBidi" w:hAnsiTheme="majorBidi" w:cstheme="majorBidi"/>
          <w:sz w:val="24"/>
          <w:szCs w:val="24"/>
        </w:rPr>
        <w:t>Types de Mémoire</w:t>
      </w:r>
      <w:r w:rsidR="00032FBF" w:rsidRPr="001A7AC6">
        <w:rPr>
          <w:rFonts w:asciiTheme="majorBidi" w:hAnsiTheme="majorBidi" w:cstheme="majorBidi"/>
          <w:sz w:val="24"/>
          <w:szCs w:val="24"/>
        </w:rPr>
        <w:t xml:space="preserve"> </w:t>
      </w:r>
      <w:r w:rsidR="00032FBF" w:rsidRPr="001A7AC6">
        <w:rPr>
          <w:rFonts w:asciiTheme="majorBidi" w:hAnsiTheme="majorBidi" w:cstheme="majorBidi"/>
          <w:sz w:val="24"/>
          <w:szCs w:val="24"/>
          <w:highlight w:val="yellow"/>
        </w:rPr>
        <w:t>(Titre2)</w:t>
      </w:r>
    </w:p>
    <w:p w14:paraId="10B3BE74" w14:textId="77777777" w:rsidR="00A5127D" w:rsidRPr="00A5127D" w:rsidRDefault="00A5127D" w:rsidP="001A7AC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5127D">
        <w:rPr>
          <w:rFonts w:asciiTheme="majorBidi" w:hAnsiTheme="majorBidi" w:cstheme="majorBidi"/>
          <w:sz w:val="24"/>
          <w:szCs w:val="24"/>
        </w:rPr>
        <w:t>RAM : Volatile, utilisée pour les tâches en cours.</w:t>
      </w:r>
    </w:p>
    <w:p w14:paraId="5A9E2B80" w14:textId="77777777" w:rsidR="00A5127D" w:rsidRPr="00A5127D" w:rsidRDefault="00A5127D" w:rsidP="001A7AC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5127D">
        <w:rPr>
          <w:rFonts w:asciiTheme="majorBidi" w:hAnsiTheme="majorBidi" w:cstheme="majorBidi"/>
          <w:sz w:val="24"/>
          <w:szCs w:val="24"/>
        </w:rPr>
        <w:t>ROM : Non-volatile, contient le BIOS.</w:t>
      </w:r>
    </w:p>
    <w:p w14:paraId="00F7B2A8" w14:textId="77777777" w:rsidR="00A5127D" w:rsidRPr="00A5127D" w:rsidRDefault="00A5127D" w:rsidP="001A7AC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5127D">
        <w:rPr>
          <w:rFonts w:asciiTheme="majorBidi" w:hAnsiTheme="majorBidi" w:cstheme="majorBidi"/>
          <w:sz w:val="24"/>
          <w:szCs w:val="24"/>
        </w:rPr>
        <w:t>Cache : Mémoire ultra-rapide utilisée pour stocker les données fréquemment utilisées.</w:t>
      </w:r>
    </w:p>
    <w:p w14:paraId="398D92C0" w14:textId="77777777" w:rsidR="00BA2CD6" w:rsidRDefault="00BA2C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0743A0AD" w14:textId="77777777" w:rsidR="00D52060" w:rsidRDefault="00CB348B" w:rsidP="00F4675E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F4675E">
        <w:rPr>
          <w:rFonts w:asciiTheme="majorBidi" w:hAnsiTheme="majorBidi" w:cstheme="majorBidi"/>
          <w:b/>
          <w:bCs/>
          <w:sz w:val="28"/>
          <w:szCs w:val="28"/>
        </w:rPr>
        <w:lastRenderedPageBreak/>
        <w:t>Travail à faire :</w:t>
      </w:r>
    </w:p>
    <w:p w14:paraId="4877D262" w14:textId="77777777" w:rsidR="00833659" w:rsidRPr="00F4675E" w:rsidRDefault="00833659" w:rsidP="00F4675E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7CEC2A8" wp14:editId="120E84B2">
            <wp:simplePos x="0" y="0"/>
            <wp:positionH relativeFrom="column">
              <wp:posOffset>-286630</wp:posOffset>
            </wp:positionH>
            <wp:positionV relativeFrom="paragraph">
              <wp:posOffset>421005</wp:posOffset>
            </wp:positionV>
            <wp:extent cx="7487529" cy="6000258"/>
            <wp:effectExtent l="0" t="0" r="0" b="635"/>
            <wp:wrapTight wrapText="bothSides">
              <wp:wrapPolygon edited="0">
                <wp:start x="0" y="0"/>
                <wp:lineTo x="0" y="21534"/>
                <wp:lineTo x="21543" y="21534"/>
                <wp:lineTo x="2154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0C813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8564" cy="6001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33659" w:rsidRPr="00F4675E" w:rsidSect="00F4675E">
      <w:pgSz w:w="11906" w:h="16838"/>
      <w:pgMar w:top="1135" w:right="849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6325340"/>
    <w:multiLevelType w:val="hybridMultilevel"/>
    <w:tmpl w:val="96B0534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9520E9"/>
    <w:multiLevelType w:val="multilevel"/>
    <w:tmpl w:val="88F8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03215"/>
    <w:multiLevelType w:val="multilevel"/>
    <w:tmpl w:val="3F6C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9F4898"/>
    <w:multiLevelType w:val="hybridMultilevel"/>
    <w:tmpl w:val="AE90DB1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89A766B"/>
    <w:multiLevelType w:val="hybridMultilevel"/>
    <w:tmpl w:val="C67298F8"/>
    <w:lvl w:ilvl="0" w:tplc="01580DDA">
      <w:start w:val="1"/>
      <w:numFmt w:val="decimal"/>
      <w:lvlText w:val="%1-"/>
      <w:lvlJc w:val="left"/>
      <w:pPr>
        <w:ind w:left="360" w:hanging="360"/>
      </w:pPr>
      <w:rPr>
        <w:rFonts w:hint="default"/>
        <w:b/>
      </w:rPr>
    </w:lvl>
    <w:lvl w:ilvl="1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D21ECF"/>
    <w:multiLevelType w:val="multilevel"/>
    <w:tmpl w:val="6022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747920"/>
    <w:multiLevelType w:val="hybridMultilevel"/>
    <w:tmpl w:val="B5B6B6D7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3E95D00"/>
    <w:multiLevelType w:val="multilevel"/>
    <w:tmpl w:val="0230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A45EA5"/>
    <w:multiLevelType w:val="multilevel"/>
    <w:tmpl w:val="5CB4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1E20C0"/>
    <w:multiLevelType w:val="multilevel"/>
    <w:tmpl w:val="56AA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8C3BC3"/>
    <w:multiLevelType w:val="multilevel"/>
    <w:tmpl w:val="F2CE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74119E"/>
    <w:multiLevelType w:val="multilevel"/>
    <w:tmpl w:val="0D80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E34127"/>
    <w:multiLevelType w:val="hybridMultilevel"/>
    <w:tmpl w:val="65585A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F6E29"/>
    <w:multiLevelType w:val="hybridMultilevel"/>
    <w:tmpl w:val="5F26A924"/>
    <w:lvl w:ilvl="0" w:tplc="040C0011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A521C2"/>
    <w:multiLevelType w:val="hybridMultilevel"/>
    <w:tmpl w:val="B2D89C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4171"/>
    <w:multiLevelType w:val="hybridMultilevel"/>
    <w:tmpl w:val="91CA9328"/>
    <w:lvl w:ilvl="0" w:tplc="FDFC5BD6">
      <w:start w:val="1"/>
      <w:numFmt w:val="decimal"/>
      <w:lvlText w:val="%1."/>
      <w:lvlJc w:val="left"/>
      <w:pPr>
        <w:ind w:left="753" w:hanging="360"/>
      </w:pPr>
      <w:rPr>
        <w:b/>
      </w:rPr>
    </w:lvl>
    <w:lvl w:ilvl="1" w:tplc="040C000B">
      <w:start w:val="1"/>
      <w:numFmt w:val="bullet"/>
      <w:lvlText w:val=""/>
      <w:lvlJc w:val="left"/>
      <w:pPr>
        <w:ind w:left="1473" w:hanging="360"/>
      </w:pPr>
      <w:rPr>
        <w:rFonts w:ascii="Wingdings" w:hAnsi="Wingdings" w:hint="default"/>
      </w:rPr>
    </w:lvl>
    <w:lvl w:ilvl="2" w:tplc="040C001B">
      <w:start w:val="1"/>
      <w:numFmt w:val="lowerRoman"/>
      <w:lvlText w:val="%3."/>
      <w:lvlJc w:val="right"/>
      <w:pPr>
        <w:ind w:left="2193" w:hanging="180"/>
      </w:pPr>
    </w:lvl>
    <w:lvl w:ilvl="3" w:tplc="040C000F">
      <w:start w:val="1"/>
      <w:numFmt w:val="decimal"/>
      <w:lvlText w:val="%4."/>
      <w:lvlJc w:val="left"/>
      <w:pPr>
        <w:ind w:left="2913" w:hanging="360"/>
      </w:pPr>
    </w:lvl>
    <w:lvl w:ilvl="4" w:tplc="040C0019">
      <w:start w:val="1"/>
      <w:numFmt w:val="lowerLetter"/>
      <w:lvlText w:val="%5."/>
      <w:lvlJc w:val="left"/>
      <w:pPr>
        <w:ind w:left="3633" w:hanging="360"/>
      </w:pPr>
    </w:lvl>
    <w:lvl w:ilvl="5" w:tplc="040C001B">
      <w:start w:val="1"/>
      <w:numFmt w:val="lowerRoman"/>
      <w:lvlText w:val="%6."/>
      <w:lvlJc w:val="right"/>
      <w:pPr>
        <w:ind w:left="4353" w:hanging="180"/>
      </w:pPr>
    </w:lvl>
    <w:lvl w:ilvl="6" w:tplc="040C000F">
      <w:start w:val="1"/>
      <w:numFmt w:val="decimal"/>
      <w:lvlText w:val="%7."/>
      <w:lvlJc w:val="left"/>
      <w:pPr>
        <w:ind w:left="5073" w:hanging="360"/>
      </w:pPr>
    </w:lvl>
    <w:lvl w:ilvl="7" w:tplc="040C0019">
      <w:start w:val="1"/>
      <w:numFmt w:val="lowerLetter"/>
      <w:lvlText w:val="%8."/>
      <w:lvlJc w:val="left"/>
      <w:pPr>
        <w:ind w:left="5793" w:hanging="360"/>
      </w:pPr>
    </w:lvl>
    <w:lvl w:ilvl="8" w:tplc="040C001B">
      <w:start w:val="1"/>
      <w:numFmt w:val="lowerRoman"/>
      <w:lvlText w:val="%9."/>
      <w:lvlJc w:val="right"/>
      <w:pPr>
        <w:ind w:left="6513" w:hanging="180"/>
      </w:pPr>
    </w:lvl>
  </w:abstractNum>
  <w:abstractNum w:abstractNumId="16" w15:restartNumberingAfterBreak="0">
    <w:nsid w:val="682F2308"/>
    <w:multiLevelType w:val="hybridMultilevel"/>
    <w:tmpl w:val="3A0669BC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A2C72D1"/>
    <w:multiLevelType w:val="multilevel"/>
    <w:tmpl w:val="1C06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AD125F4"/>
    <w:multiLevelType w:val="multilevel"/>
    <w:tmpl w:val="5148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3803E1"/>
    <w:multiLevelType w:val="multilevel"/>
    <w:tmpl w:val="1646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7E72E4C"/>
    <w:multiLevelType w:val="multilevel"/>
    <w:tmpl w:val="C4B2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2112117">
    <w:abstractNumId w:val="1"/>
  </w:num>
  <w:num w:numId="2" w16cid:durableId="571088059">
    <w:abstractNumId w:val="9"/>
  </w:num>
  <w:num w:numId="3" w16cid:durableId="1804082903">
    <w:abstractNumId w:val="5"/>
  </w:num>
  <w:num w:numId="4" w16cid:durableId="1570076967">
    <w:abstractNumId w:val="19"/>
  </w:num>
  <w:num w:numId="5" w16cid:durableId="872767525">
    <w:abstractNumId w:val="7"/>
  </w:num>
  <w:num w:numId="6" w16cid:durableId="648561547">
    <w:abstractNumId w:val="18"/>
  </w:num>
  <w:num w:numId="7" w16cid:durableId="2076276111">
    <w:abstractNumId w:val="11"/>
  </w:num>
  <w:num w:numId="8" w16cid:durableId="1623808606">
    <w:abstractNumId w:val="17"/>
  </w:num>
  <w:num w:numId="9" w16cid:durableId="1500123106">
    <w:abstractNumId w:val="10"/>
  </w:num>
  <w:num w:numId="10" w16cid:durableId="168912492">
    <w:abstractNumId w:val="20"/>
  </w:num>
  <w:num w:numId="11" w16cid:durableId="2030183984">
    <w:abstractNumId w:val="8"/>
  </w:num>
  <w:num w:numId="12" w16cid:durableId="653024897">
    <w:abstractNumId w:val="2"/>
  </w:num>
  <w:num w:numId="13" w16cid:durableId="9836312">
    <w:abstractNumId w:val="12"/>
  </w:num>
  <w:num w:numId="14" w16cid:durableId="67308226">
    <w:abstractNumId w:val="13"/>
  </w:num>
  <w:num w:numId="15" w16cid:durableId="1212692110">
    <w:abstractNumId w:val="15"/>
  </w:num>
  <w:num w:numId="16" w16cid:durableId="1094936562">
    <w:abstractNumId w:val="0"/>
  </w:num>
  <w:num w:numId="17" w16cid:durableId="946891609">
    <w:abstractNumId w:val="14"/>
  </w:num>
  <w:num w:numId="18" w16cid:durableId="854809909">
    <w:abstractNumId w:val="6"/>
  </w:num>
  <w:num w:numId="19" w16cid:durableId="1156918777">
    <w:abstractNumId w:val="4"/>
  </w:num>
  <w:num w:numId="20" w16cid:durableId="609316135">
    <w:abstractNumId w:val="3"/>
  </w:num>
  <w:num w:numId="21" w16cid:durableId="1046918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D0"/>
    <w:rsid w:val="00032FBF"/>
    <w:rsid w:val="00065766"/>
    <w:rsid w:val="000665C4"/>
    <w:rsid w:val="000C7B4D"/>
    <w:rsid w:val="000E59CE"/>
    <w:rsid w:val="000F0022"/>
    <w:rsid w:val="000F021A"/>
    <w:rsid w:val="00105BEA"/>
    <w:rsid w:val="001115AF"/>
    <w:rsid w:val="00146564"/>
    <w:rsid w:val="001714AD"/>
    <w:rsid w:val="00185AA9"/>
    <w:rsid w:val="001A7AC6"/>
    <w:rsid w:val="001B47A2"/>
    <w:rsid w:val="001C131A"/>
    <w:rsid w:val="001E4977"/>
    <w:rsid w:val="00204D99"/>
    <w:rsid w:val="00220BA7"/>
    <w:rsid w:val="00234094"/>
    <w:rsid w:val="00236F0F"/>
    <w:rsid w:val="00290468"/>
    <w:rsid w:val="002C1710"/>
    <w:rsid w:val="002C344D"/>
    <w:rsid w:val="00306A4C"/>
    <w:rsid w:val="00350347"/>
    <w:rsid w:val="003807E2"/>
    <w:rsid w:val="00425185"/>
    <w:rsid w:val="004449C2"/>
    <w:rsid w:val="0046357A"/>
    <w:rsid w:val="0046650C"/>
    <w:rsid w:val="004F635C"/>
    <w:rsid w:val="00506831"/>
    <w:rsid w:val="00511DB2"/>
    <w:rsid w:val="00520A6A"/>
    <w:rsid w:val="005242B7"/>
    <w:rsid w:val="0055395B"/>
    <w:rsid w:val="005A0BF7"/>
    <w:rsid w:val="00604C45"/>
    <w:rsid w:val="0062152D"/>
    <w:rsid w:val="00683806"/>
    <w:rsid w:val="006853E8"/>
    <w:rsid w:val="00685BFD"/>
    <w:rsid w:val="00690C12"/>
    <w:rsid w:val="006957CF"/>
    <w:rsid w:val="006A0423"/>
    <w:rsid w:val="006F2237"/>
    <w:rsid w:val="00732FD8"/>
    <w:rsid w:val="007608D3"/>
    <w:rsid w:val="007645CA"/>
    <w:rsid w:val="00785CBE"/>
    <w:rsid w:val="007C5848"/>
    <w:rsid w:val="00806B01"/>
    <w:rsid w:val="00812BF0"/>
    <w:rsid w:val="008157D0"/>
    <w:rsid w:val="00832031"/>
    <w:rsid w:val="00833659"/>
    <w:rsid w:val="0084426B"/>
    <w:rsid w:val="008A6A90"/>
    <w:rsid w:val="008C6D89"/>
    <w:rsid w:val="0090340D"/>
    <w:rsid w:val="00915E9A"/>
    <w:rsid w:val="009332AC"/>
    <w:rsid w:val="00954808"/>
    <w:rsid w:val="00957EDD"/>
    <w:rsid w:val="009629F4"/>
    <w:rsid w:val="00970853"/>
    <w:rsid w:val="00983CB9"/>
    <w:rsid w:val="009A3055"/>
    <w:rsid w:val="009B5438"/>
    <w:rsid w:val="009B647E"/>
    <w:rsid w:val="009B6AF7"/>
    <w:rsid w:val="009D4BF4"/>
    <w:rsid w:val="009F459D"/>
    <w:rsid w:val="00A01C6C"/>
    <w:rsid w:val="00A032DC"/>
    <w:rsid w:val="00A16627"/>
    <w:rsid w:val="00A43B94"/>
    <w:rsid w:val="00A5127D"/>
    <w:rsid w:val="00A62B99"/>
    <w:rsid w:val="00A70DB2"/>
    <w:rsid w:val="00A93029"/>
    <w:rsid w:val="00AA4A32"/>
    <w:rsid w:val="00AA6D52"/>
    <w:rsid w:val="00AF39F2"/>
    <w:rsid w:val="00B16D20"/>
    <w:rsid w:val="00B30773"/>
    <w:rsid w:val="00B741EE"/>
    <w:rsid w:val="00B74ED1"/>
    <w:rsid w:val="00BA2CD6"/>
    <w:rsid w:val="00BB3D68"/>
    <w:rsid w:val="00BE1199"/>
    <w:rsid w:val="00C0000D"/>
    <w:rsid w:val="00C04A3C"/>
    <w:rsid w:val="00C93DF1"/>
    <w:rsid w:val="00C962D3"/>
    <w:rsid w:val="00C9644E"/>
    <w:rsid w:val="00CB348B"/>
    <w:rsid w:val="00CC3441"/>
    <w:rsid w:val="00CC4F88"/>
    <w:rsid w:val="00D355A0"/>
    <w:rsid w:val="00D4089D"/>
    <w:rsid w:val="00D506F7"/>
    <w:rsid w:val="00D52060"/>
    <w:rsid w:val="00DA47F2"/>
    <w:rsid w:val="00DC2F92"/>
    <w:rsid w:val="00DC5287"/>
    <w:rsid w:val="00DC52EB"/>
    <w:rsid w:val="00DD2B8F"/>
    <w:rsid w:val="00DF41A4"/>
    <w:rsid w:val="00E1755C"/>
    <w:rsid w:val="00E17691"/>
    <w:rsid w:val="00E2750F"/>
    <w:rsid w:val="00E279D3"/>
    <w:rsid w:val="00E52575"/>
    <w:rsid w:val="00E67ADF"/>
    <w:rsid w:val="00E7132F"/>
    <w:rsid w:val="00EA435A"/>
    <w:rsid w:val="00EC7C14"/>
    <w:rsid w:val="00EE4F45"/>
    <w:rsid w:val="00F37C67"/>
    <w:rsid w:val="00F400C8"/>
    <w:rsid w:val="00F4675E"/>
    <w:rsid w:val="00F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F24C"/>
  <w15:chartTrackingRefBased/>
  <w15:docId w15:val="{19A662E1-E783-4525-994C-6B93627E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2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6853E8"/>
    <w:rPr>
      <w:b/>
      <w:bCs/>
    </w:rPr>
  </w:style>
  <w:style w:type="paragraph" w:styleId="Paragraphedeliste">
    <w:name w:val="List Paragraph"/>
    <w:basedOn w:val="Normal"/>
    <w:uiPriority w:val="34"/>
    <w:qFormat/>
    <w:rsid w:val="001A7AC6"/>
    <w:pPr>
      <w:ind w:left="720"/>
      <w:contextualSpacing/>
    </w:pPr>
  </w:style>
  <w:style w:type="table" w:styleId="Grilledutableau">
    <w:name w:val="Table Grid"/>
    <w:basedOn w:val="TableauNormal"/>
    <w:uiPriority w:val="59"/>
    <w:rsid w:val="00506831"/>
    <w:pPr>
      <w:spacing w:after="0" w:line="240" w:lineRule="auto"/>
      <w:jc w:val="both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215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7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05376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1337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12888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44547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655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905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92612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001979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563658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34006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139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MED%20EL%20KHAMLICHI\Desktop\cc%20dev101\document%20&#224;%20modifie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à modifier.dotx</Template>
  <TotalTime>0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 KHAMLICHI</dc:creator>
  <cp:keywords/>
  <dc:description/>
  <cp:lastModifiedBy>ELKHAMLICHI MOHAMED</cp:lastModifiedBy>
  <cp:revision>1</cp:revision>
  <dcterms:created xsi:type="dcterms:W3CDTF">2024-10-30T07:49:00Z</dcterms:created>
  <dcterms:modified xsi:type="dcterms:W3CDTF">2024-10-30T07:49:00Z</dcterms:modified>
</cp:coreProperties>
</file>